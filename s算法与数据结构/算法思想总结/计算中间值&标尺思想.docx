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计算中间值</w:t>
      </w:r>
      <w:r>
        <w:rPr>
          <w:rFonts w:hint="eastAsia"/>
          <w:lang w:val="en-US" w:eastAsia="zh-CN"/>
        </w:rPr>
        <w:t>&amp;标尺思想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一、来源：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一个腾讯面试题：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快速找到未知长度单链表的中间节点。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分析：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既然是面试题，就有普通方法和高级方法，而高级方法会让面试官大大加分；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普通方法：很简单，首先遍历一遍单链表以确定单链表的长度</w:t>
      </w:r>
      <w:r>
        <w:rPr>
          <w:rFonts w:hint="eastAsia"/>
          <w:lang w:val="en-US" w:eastAsia="zh-CN"/>
        </w:rPr>
        <w:t>L。然后再次从头节点出发循环L/2次找到单链表的中间节点。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算法复杂度：O(L+L/2)=O(3L/2)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高级方法：利用快慢指针的原理：设置两个指针*Search、*mid都是指向单链表的头结点。其中*search的移动速度是*mid的两倍，当*search指向末尾节点的时候，mid刚好就在中间了。这就是标尺的思想。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GetMidNode(LinkList L,ElemType *e)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LinkList search,mid;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= search = L;</w:t>
      </w:r>
      <w:r>
        <w:rPr>
          <w:rFonts w:hint="eastAsia"/>
          <w:lang w:val="en-US" w:eastAsia="zh-CN"/>
        </w:rPr>
        <w:tab/>
        <w:t>//设置两个指针*Search、*mid都是指向单链表的头结点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(search-&gt;next!=NULL)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If(search-&gt;next-&gt;next!=NULL)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= search-&gt;next-&gt;next;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= mid-&gt;next;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= search-&gt;next;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 = mid-&gt;data;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ok;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37E4A"/>
    <w:rsid w:val="007B6808"/>
    <w:rsid w:val="04ED6CE0"/>
    <w:rsid w:val="08302F14"/>
    <w:rsid w:val="0CE35E14"/>
    <w:rsid w:val="1364553E"/>
    <w:rsid w:val="136821BA"/>
    <w:rsid w:val="18783C66"/>
    <w:rsid w:val="1A1D32CF"/>
    <w:rsid w:val="25D450F2"/>
    <w:rsid w:val="2D944220"/>
    <w:rsid w:val="373A63CE"/>
    <w:rsid w:val="39891A17"/>
    <w:rsid w:val="3B882246"/>
    <w:rsid w:val="3BA33607"/>
    <w:rsid w:val="420A3A38"/>
    <w:rsid w:val="4C414C18"/>
    <w:rsid w:val="560D25D6"/>
    <w:rsid w:val="5C3D0B6A"/>
    <w:rsid w:val="5D3C6BC0"/>
    <w:rsid w:val="61F83A3A"/>
    <w:rsid w:val="62737E4A"/>
    <w:rsid w:val="633655DB"/>
    <w:rsid w:val="65010FCD"/>
    <w:rsid w:val="6A5C405A"/>
    <w:rsid w:val="6D535020"/>
    <w:rsid w:val="7335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2018-07-15T02:27:00Z</dcterms:created>
  <dc:creator>Administrator</dc:creator>
  <cp:lastModifiedBy>Administrator</cp:lastModifiedBy>
  <dcterms:modified xsi:type="dcterms:W3CDTF">2018-07-15T02:44:27Z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