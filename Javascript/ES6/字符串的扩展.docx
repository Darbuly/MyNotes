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字符串的扩展</w:t>
      </w: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eastAsia="zh-CN"/>
        </w:rPr>
        <w:t>模板字符串</w:t>
      </w: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使用反引号，直接写变量</w:t>
      </w:r>
    </w:p>
    <w:p>
      <w:pPr>
        <w:numPr>
          <w:ilvl w:val="0"/>
          <w:numId w:val="1"/>
        </w:num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多行字符串</w:t>
      </w:r>
    </w:p>
    <w:p>
      <w:pPr>
        <w:numPr>
          <w:ilvl w:val="0"/>
          <w:numId w:val="1"/>
        </w:num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告别+拼接字符串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1.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以当作普通字符串使用，也可以用来定义多行字符串，或者在字符串中嵌入变量。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2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反斜杠转义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反引号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3.多行字符串保留空格和缩进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4.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trim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方法消除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  <w:t>换行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5.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变量名写在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${}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之中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6.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大括号内部可以放入任意的 JavaScript 表达式，可以进行运算，以及引用对象属性。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7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大括号内部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还能调用函数。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8.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还能嵌套。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9.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引用模板字符串本身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"docs/string#字符的 Unicode 表示法" </w:instrText>
      </w:r>
      <w:r>
        <w:rPr>
          <w:rFonts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字符的 Unicode 表示法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 xml:space="preserve"> 6 种方法可以表示一个字符。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'\z'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'\172'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'\x7A'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'\u007A'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'\u{7A}'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2.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ES6 提供了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方法，能够正确处理 4 个字节储存的字符，返回一个字符的码点。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134071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57271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97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</w:pPr>
      <w:r>
        <w:rPr>
          <w:rFonts w:hint="eastAsia" w:ascii="Verdana" w:hAnsi="Verdana" w:cs="Verdana"/>
          <w:i w:val="0"/>
          <w:caps w:val="0"/>
          <w:color w:val="ED1C24"/>
          <w:spacing w:val="0"/>
          <w:sz w:val="27"/>
          <w:szCs w:val="27"/>
          <w:lang w:val="en-US" w:eastAsia="zh-CN"/>
        </w:rPr>
        <w:t>3.</w:t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String.fromCodePoint() </w:t>
      </w:r>
    </w:p>
    <w:p>
      <w:pP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</w:pPr>
    </w:p>
    <w:p>
      <w:pP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7"/>
          <w:szCs w:val="27"/>
          <w:lang w:val="en-US" w:eastAsia="zh-CN"/>
        </w:rPr>
        <w:t>4.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字符串的遍历器接口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instrText xml:space="preserve"> HYPERLINK "http://es6.ruanyifeng.com/" \l "docs/string#字符串的遍历器接口"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t>§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instrText xml:space="preserve"> HYPERLINK "http://es6.ruanyifeng.com/" \l "docs/string"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t>⇧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除了遍历字符串，这个遍历器最大的优点是可以识别大于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0xFFFF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的码点，传统的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循环无法识别这样的码点。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text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 "// " 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of 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</w:t>
      </w:r>
    </w:p>
    <w:p>
      <w:pP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</w:pPr>
    </w:p>
    <w:p/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0" w:firstLine="0"/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at()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目前，有一个提案，提出字符串实例的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方法，可以识别 Unicode 编号大于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0xFFFF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的字符，返回正确的字符。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0" w:leftChars="0" w:right="0" w:rightChars="0" w:firstLine="0" w:firstLine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Unicode 正规化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'\u01D1'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normalize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'\u004F\u030C'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normalize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7.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传统上，JavaScript 只有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indexOf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方法，可以用来确定一个字符串是否包含在另一个字符串中。ES6 又提供了三种新方法。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includes()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：返回布尔值，表示是否找到了参数字符串。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startsWith()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：返回布尔值，表示参数字符串是否在原字符串的头部。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endsWith()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：返回布尔值，表示参数字符串是否在原字符串的尾部。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0" w:leftChars="0" w:right="0" w:rightChars="0" w:firstLine="0" w:firstLine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repeat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方法返回一个新字符串，表示将原字符串重复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次。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9.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padStart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的常见用途是为数值补全指定位数。下面代码生成 10 位的数值字符串。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"0000000001"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"0000000012"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'123456'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"0000123456"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另一个用途是提示字符串格式。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FFFFFF"/>
          <w:spacing w:val="0"/>
          <w:sz w:val="23"/>
          <w:szCs w:val="23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'YYYY-MM-DD'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"YYYY-MM-12"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'09-12'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'YYYY-MM-DD'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"YYYY-09-12"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spacing w:before="0" w:beforeAutospacing="1" w:after="0" w:afterAutospacing="1"/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</w:pPr>
      <w:r>
        <w:rPr>
          <w:rFonts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"docs/string#模板字符串" </w:instrText>
      </w:r>
      <w:r>
        <w:rPr>
          <w:rFonts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模板字符串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compile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函数的用法如下。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parse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compile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innerHTML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supplies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"broom"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"mop"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"cleaner"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spacing w:before="0" w:beforeAutospacing="1" w:after="0" w:afterAutospacing="1"/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B1FCE"/>
    <w:multiLevelType w:val="singleLevel"/>
    <w:tmpl w:val="EF2B1FC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921431"/>
    <w:multiLevelType w:val="multilevel"/>
    <w:tmpl w:val="1C921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26EB3CC"/>
    <w:multiLevelType w:val="multilevel"/>
    <w:tmpl w:val="226EB3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98516D3"/>
    <w:multiLevelType w:val="singleLevel"/>
    <w:tmpl w:val="298516D3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767286B"/>
    <w:multiLevelType w:val="singleLevel"/>
    <w:tmpl w:val="476728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85F53"/>
    <w:rsid w:val="03DA0779"/>
    <w:rsid w:val="03F85F53"/>
    <w:rsid w:val="05CE26A9"/>
    <w:rsid w:val="09680401"/>
    <w:rsid w:val="0DFC3E15"/>
    <w:rsid w:val="1F3A299C"/>
    <w:rsid w:val="26B545B8"/>
    <w:rsid w:val="3C11372B"/>
    <w:rsid w:val="3D0E6680"/>
    <w:rsid w:val="3D3C6CFB"/>
    <w:rsid w:val="4A9012B4"/>
    <w:rsid w:val="4DAA1B57"/>
    <w:rsid w:val="50E50FEB"/>
    <w:rsid w:val="56935870"/>
    <w:rsid w:val="5D015B3D"/>
    <w:rsid w:val="6C470B99"/>
    <w:rsid w:val="6D535020"/>
    <w:rsid w:val="6F2D0AF5"/>
    <w:rsid w:val="72A16344"/>
    <w:rsid w:val="72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2018-07-03T02:09:00Z</dcterms:created>
  <dc:creator>Administrator</dc:creator>
  <cp:lastModifiedBy>Administrator</cp:lastModifiedBy>
  <dcterms:modified xsi:type="dcterms:W3CDTF">2018-07-23T13:59:51Z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