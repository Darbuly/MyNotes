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百度API调用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399790"/>
            <wp:effectExtent l="0" t="0" r="50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775BCF"/>
    <w:rsid w:val="6B775BC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2018-07-29T11:11:00Z</dcterms:created>
  <dc:creator>Administrator</dc:creator>
  <cp:lastModifiedBy>Administrator</cp:lastModifiedBy>
  <dcterms:modified xsi:type="dcterms:W3CDTF">2018-07-29T11:12:00Z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