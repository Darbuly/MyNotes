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关联腾讯云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下载wafer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复制server到你的项目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修改project.config.json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qcloudRoot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./server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安装nodejs环境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上传测试代码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8EBA"/>
    <w:multiLevelType w:val="singleLevel"/>
    <w:tmpl w:val="23428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51202"/>
    <w:rsid w:val="4E545686"/>
    <w:rsid w:val="532512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2018-07-25T05:50:00Z</dcterms:created>
  <dc:creator>Administrator</dc:creator>
  <cp:lastModifiedBy>Administrator</cp:lastModifiedBy>
  <dcterms:modified xsi:type="dcterms:W3CDTF">2018-07-25T05:56:52Z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