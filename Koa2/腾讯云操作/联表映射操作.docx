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联表映射操作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31997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75C62"/>
    <w:rsid w:val="52E75C6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2018-07-29T12:25:00Z</dcterms:created>
  <dc:creator>Administrator</dc:creator>
  <cp:lastModifiedBy>Administrator</cp:lastModifiedBy>
  <dcterms:modified xsi:type="dcterms:W3CDTF">2018-07-29T12:26:43Z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